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D9249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79464B">
                        <w:rPr>
                          <w:noProof/>
                          <w:lang w:val="en-US"/>
                        </w:rPr>
                        <w:t>0</w:t>
                      </w:r>
                      <w:r w:rsidR="0079464B">
                        <w:rPr>
                          <w:noProof/>
                        </w:rPr>
                        <w:t>.11</w:t>
                      </w:r>
                      <w:r>
                        <w:rPr>
                          <w:noProof/>
                        </w:rPr>
                        <w:t>.20</w:t>
                      </w:r>
                      <w:r w:rsidR="00651CA2">
                        <w:rPr>
                          <w:noProof/>
                          <w:lang w:val="en-US"/>
                        </w:rPr>
                        <w:t>20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DA25EA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79464B" w:rsidRPr="00A81F49" w:rsidRDefault="008F5B59" w:rsidP="00AC6AF4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79464B">
            <w:t>Бикулов Т.И</w:t>
          </w:r>
          <w:r w:rsidR="00651CA2">
            <w:t>.</w:t>
          </w:r>
        </w:sdtContent>
      </w:sdt>
    </w:p>
    <w:p w:rsidR="009C6C28" w:rsidRPr="00A81F49" w:rsidRDefault="00DA25EA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AC6AF4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Я создал и настроил репозиторий. Активировал отображение html страниц </w:t>
            </w:r>
          </w:p>
          <w:p w:rsidR="00AC6AF4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Создал ветку с копией репозитория</w:t>
            </w:r>
          </w:p>
          <w:p w:rsidR="00AC6AF4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Добавил новый файл. И сделал запрос на добавление</w:t>
            </w:r>
          </w:p>
          <w:p w:rsidR="00AC6AF4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Научился делать ссылки, цитировать код, вставлять картинки, эмодзи и списки в Markdown.</w:t>
            </w:r>
          </w:p>
          <w:p w:rsidR="002C6224" w:rsidRPr="00A81F49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Научился заливать файлы на GIT из консоли, открывать новые ветки и делать коммиты.</w:t>
            </w:r>
          </w:p>
        </w:tc>
      </w:tr>
    </w:tbl>
    <w:p w:rsidR="009C6C28" w:rsidRPr="00A81F49" w:rsidRDefault="009C6C28"/>
    <w:p w:rsidR="009C6C28" w:rsidRPr="00A81F49" w:rsidRDefault="00DA25EA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C6AF4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eastAsia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AC6AF4" w:rsidRDefault="00AC6AF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Было создано 3 репозитория</w:t>
            </w:r>
          </w:p>
          <w:p w:rsidR="00AC6AF4" w:rsidRDefault="00AC6AF4" w:rsidP="00AC6AF4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sfritsem/markdown-portfolio </w:t>
            </w:r>
          </w:p>
          <w:p w:rsidR="00AC6AF4" w:rsidRDefault="00AC6AF4" w:rsidP="00AC6AF4">
            <w:pPr>
              <w:pStyle w:val="af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Содержит </w:t>
            </w:r>
            <w:r>
              <w:rPr>
                <w:lang w:val="en-US"/>
              </w:rPr>
              <w:t>Markdown</w:t>
            </w:r>
            <w:r w:rsidRPr="00AC6AF4">
              <w:t>-файлы (</w:t>
            </w:r>
            <w:r>
              <w:t>картинка, список, ссылка</w:t>
            </w:r>
            <w:r w:rsidRPr="00AC6AF4">
              <w:t>)</w:t>
            </w:r>
          </w:p>
          <w:p w:rsidR="00AC6AF4" w:rsidRDefault="00AC6AF4" w:rsidP="00AC6AF4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6AF4">
              <w:rPr>
                <w:lang w:val="en-US"/>
              </w:rPr>
              <w:t>sfritsem/github-slideshow</w:t>
            </w:r>
          </w:p>
          <w:p w:rsidR="00AC6AF4" w:rsidRPr="00AC6AF4" w:rsidRDefault="00AC6AF4" w:rsidP="00AC6AF4">
            <w:pPr>
              <w:pStyle w:val="af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Содержит слайдшоу о репозитории</w:t>
            </w:r>
          </w:p>
          <w:p w:rsidR="00AC6AF4" w:rsidRDefault="00AC6AF4" w:rsidP="00AC6AF4">
            <w:pPr>
              <w:pStyle w:val="af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6AF4">
              <w:rPr>
                <w:lang w:val="en-US"/>
              </w:rPr>
              <w:t>sfritsem/github-upload</w:t>
            </w:r>
          </w:p>
          <w:p w:rsidR="00AC6AF4" w:rsidRPr="00AC6AF4" w:rsidRDefault="00AC6AF4" w:rsidP="00AC6AF4">
            <w:pPr>
              <w:pStyle w:val="af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Содержит загруженный с локального репозитория файл </w:t>
            </w:r>
            <w:r>
              <w:rPr>
                <w:lang w:val="en-US"/>
              </w:rPr>
              <w:t>main</w:t>
            </w:r>
            <w:r w:rsidRPr="00AC6AF4">
              <w:t>.</w:t>
            </w:r>
            <w:r>
              <w:rPr>
                <w:lang w:val="en-US"/>
              </w:rPr>
              <w:t>c</w:t>
            </w:r>
            <w:r>
              <w:t xml:space="preserve"> и файл настроек </w:t>
            </w:r>
            <w:r w:rsidRPr="00AC6AF4">
              <w:t>.</w:t>
            </w:r>
            <w:r>
              <w:rPr>
                <w:lang w:val="en-US"/>
              </w:rPr>
              <w:t>gitignore</w:t>
            </w:r>
            <w:bookmarkStart w:id="0" w:name="_GoBack"/>
            <w:bookmarkEnd w:id="0"/>
          </w:p>
          <w:p w:rsidR="002C6224" w:rsidRPr="00AC6AF4" w:rsidRDefault="002C6224" w:rsidP="00AC6AF4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6C28" w:rsidRPr="00AC6AF4" w:rsidRDefault="009C6C28">
      <w:pPr>
        <w:pStyle w:val="af8"/>
        <w:keepNext/>
        <w:keepLines/>
      </w:pPr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C6AF4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DA25EA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9464B">
                  <w:t>Бикулов Т.И.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EA" w:rsidRDefault="00DA25EA">
      <w:pPr>
        <w:spacing w:after="0" w:line="240" w:lineRule="auto"/>
      </w:pPr>
      <w:r>
        <w:separator/>
      </w:r>
    </w:p>
  </w:endnote>
  <w:endnote w:type="continuationSeparator" w:id="0">
    <w:p w:rsidR="00DA25EA" w:rsidRDefault="00DA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DA25EA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79464B">
                <w:t>Бикулов Т.И.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9464B">
                <w:t>10.11.2020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AC6AF4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79464B">
                <w:t>Бикулов Т.И.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9464B">
                <w:t>10.11.2020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AC6AF4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EA" w:rsidRDefault="00DA25EA">
      <w:pPr>
        <w:spacing w:after="0" w:line="240" w:lineRule="auto"/>
      </w:pPr>
      <w:r>
        <w:separator/>
      </w:r>
    </w:p>
  </w:footnote>
  <w:footnote w:type="continuationSeparator" w:id="0">
    <w:p w:rsidR="00DA25EA" w:rsidRDefault="00DA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03B44"/>
    <w:multiLevelType w:val="hybridMultilevel"/>
    <w:tmpl w:val="D7243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915B1"/>
    <w:multiLevelType w:val="hybridMultilevel"/>
    <w:tmpl w:val="9D36A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46F83"/>
    <w:rsid w:val="00051324"/>
    <w:rsid w:val="00114AFA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4205A"/>
    <w:rsid w:val="00755059"/>
    <w:rsid w:val="007821FB"/>
    <w:rsid w:val="0079464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AC6AF4"/>
    <w:rsid w:val="00B55DE2"/>
    <w:rsid w:val="00B74C65"/>
    <w:rsid w:val="00D04347"/>
    <w:rsid w:val="00D92497"/>
    <w:rsid w:val="00DA25EA"/>
    <w:rsid w:val="00DB279F"/>
    <w:rsid w:val="00DD1797"/>
    <w:rsid w:val="00E10A0E"/>
    <w:rsid w:val="00E223A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3EA9B4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09"/>
    <w:rsid w:val="00515190"/>
    <w:rsid w:val="006B455E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2E74B5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10.11.2020</cp:keywords>
  <dc:description/>
  <cp:lastModifiedBy>sfritsem</cp:lastModifiedBy>
  <cp:revision>3</cp:revision>
  <dcterms:created xsi:type="dcterms:W3CDTF">2020-11-10T16:23:00Z</dcterms:created>
  <dcterms:modified xsi:type="dcterms:W3CDTF">2020-11-10T16:29:00Z</dcterms:modified>
  <cp:contentStatus>Бикулов Т.И.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